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9E258D">
        <w:rPr>
          <w:rFonts w:cs="Arial"/>
          <w:lang w:val="pt-BR"/>
        </w:rPr>
        <w:t>Si</w:t>
      </w:r>
      <w:r w:rsidR="007255F1">
        <w:rPr>
          <w:rFonts w:cs="Arial"/>
          <w:lang w:val="pt-BR"/>
        </w:rPr>
        <w:t>te</w:t>
      </w:r>
      <w:r w:rsidR="009E258D">
        <w:rPr>
          <w:rFonts w:cs="Arial"/>
          <w:lang w:val="pt-BR"/>
        </w:rPr>
        <w:t xml:space="preserve"> Ellen Conceito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07680">
        <w:rPr>
          <w:rFonts w:cs="Arial"/>
          <w:lang w:val="pt-BR"/>
        </w:rPr>
        <w:t>UC</w:t>
      </w:r>
      <w:r w:rsidR="0033201E">
        <w:rPr>
          <w:rFonts w:cs="Arial"/>
          <w:lang w:val="pt-BR"/>
        </w:rPr>
        <w:t>2 Cadastrar C</w:t>
      </w:r>
      <w:r w:rsidR="001659CA">
        <w:rPr>
          <w:rFonts w:cs="Arial"/>
          <w:lang w:val="pt-BR"/>
        </w:rPr>
        <w:t>liente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2" w:name="_Toc350264729"/>
      <w:bookmarkStart w:id="3" w:name="_Toc425054504"/>
      <w:bookmarkStart w:id="4" w:name="_Toc423410238"/>
      <w:r w:rsidRPr="00897891">
        <w:rPr>
          <w:rFonts w:cs="Arial"/>
        </w:rPr>
        <w:t>Visão Geral e Objetivos</w:t>
      </w:r>
      <w:bookmarkEnd w:id="2"/>
      <w:r w:rsidRPr="00897891">
        <w:rPr>
          <w:rFonts w:cs="Arial"/>
        </w:rPr>
        <w:t xml:space="preserve"> </w:t>
      </w:r>
    </w:p>
    <w:bookmarkEnd w:id="3"/>
    <w:bookmarkEnd w:id="4"/>
    <w:p w:rsidR="001659CA" w:rsidRDefault="001F207D" w:rsidP="001659CA">
      <w:pPr>
        <w:ind w:firstLine="709"/>
        <w:jc w:val="both"/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bookmarkStart w:id="5" w:name="_Toc350264730"/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p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ermiti</w:t>
      </w:r>
      <w:r w:rsidR="008E1675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r o registro do cliente para ter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acesso</w:t>
      </w:r>
      <w:r w:rsidR="008E1675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à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 funcionalidade</w:t>
      </w:r>
      <w:r w:rsid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>s</w:t>
      </w:r>
      <w:r w:rsidR="001659CA" w:rsidRPr="001659CA">
        <w:rPr>
          <w:rFonts w:ascii="Calibri" w:hAnsi="Calibri" w:cs="Calibri"/>
          <w:snapToGrid/>
          <w:color w:val="000000"/>
          <w:sz w:val="22"/>
          <w:szCs w:val="22"/>
          <w:lang w:val="pt-BR" w:eastAsia="pt-BR"/>
        </w:rPr>
        <w:t xml:space="preserve"> do site tais como realizar compras e pedidos.</w:t>
      </w:r>
    </w:p>
    <w:p w:rsidR="001659CA" w:rsidRPr="001659CA" w:rsidRDefault="001F207D" w:rsidP="001659CA">
      <w:pPr>
        <w:pStyle w:val="Ttulo1"/>
        <w:rPr>
          <w:rFonts w:ascii="Calibri" w:hAnsi="Calibri" w:cs="Calibri"/>
          <w:snapToGrid/>
          <w:color w:val="000000"/>
          <w:sz w:val="22"/>
          <w:szCs w:val="22"/>
          <w:lang w:eastAsia="pt-BR"/>
        </w:rPr>
      </w:pPr>
      <w:r w:rsidRPr="00897891">
        <w:t>Atores Envolvidos</w:t>
      </w:r>
      <w:bookmarkEnd w:id="5"/>
    </w:p>
    <w:p w:rsidR="001F207D" w:rsidRPr="001659CA" w:rsidRDefault="001659CA" w:rsidP="001659CA">
      <w:pPr>
        <w:pStyle w:val="Corpodetexto"/>
        <w:tabs>
          <w:tab w:val="num" w:pos="426"/>
        </w:tabs>
        <w:ind w:left="709"/>
        <w:jc w:val="both"/>
        <w:rPr>
          <w:rFonts w:cs="Arial"/>
        </w:rPr>
      </w:pPr>
      <w:r>
        <w:rPr>
          <w:rFonts w:ascii="Arial" w:hAnsi="Arial" w:cs="Arial"/>
          <w:lang w:val="pt-BR"/>
        </w:rPr>
        <w:t>Cliente</w:t>
      </w:r>
      <w:r w:rsidR="00BD484F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1"/>
      <w:r w:rsidRPr="00897891">
        <w:rPr>
          <w:rFonts w:cs="Arial"/>
        </w:rPr>
        <w:t>Pré-Condições</w:t>
      </w:r>
      <w:bookmarkEnd w:id="6"/>
    </w:p>
    <w:p w:rsidR="001F207D" w:rsidRPr="00897891" w:rsidRDefault="00E07680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  <w:r w:rsidR="00A91623">
        <w:rPr>
          <w:rFonts w:ascii="Arial" w:hAnsi="Arial" w:cs="Arial"/>
          <w:lang w:val="pt-BR"/>
        </w:rPr>
        <w:t xml:space="preserve"> </w:t>
      </w:r>
      <w:r w:rsidR="001659CA">
        <w:rPr>
          <w:rFonts w:ascii="Arial" w:hAnsi="Arial" w:cs="Arial"/>
          <w:lang w:val="pt-BR"/>
        </w:rPr>
        <w:t xml:space="preserve">não registrado solicitar </w:t>
      </w:r>
      <w:r w:rsidR="008857E3">
        <w:rPr>
          <w:rFonts w:ascii="Arial" w:hAnsi="Arial" w:cs="Arial"/>
          <w:lang w:val="pt-BR"/>
        </w:rPr>
        <w:t xml:space="preserve">um </w:t>
      </w:r>
      <w:r w:rsidR="001659CA">
        <w:rPr>
          <w:rFonts w:ascii="Arial" w:hAnsi="Arial" w:cs="Arial"/>
          <w:lang w:val="pt-BR"/>
        </w:rPr>
        <w:t>registro</w:t>
      </w:r>
      <w:r w:rsidR="008857E3">
        <w:rPr>
          <w:rFonts w:ascii="Arial" w:hAnsi="Arial" w:cs="Arial"/>
          <w:lang w:val="pt-BR"/>
        </w:rPr>
        <w:t xml:space="preserve"> no site</w:t>
      </w:r>
      <w:r w:rsidR="001659CA"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2"/>
      <w:r w:rsidRPr="00897891">
        <w:rPr>
          <w:rFonts w:cs="Arial"/>
        </w:rPr>
        <w:t>Pós-Condições</w:t>
      </w:r>
      <w:bookmarkEnd w:id="7"/>
    </w:p>
    <w:p w:rsidR="001659CA" w:rsidRPr="00897891" w:rsidRDefault="00E07680" w:rsidP="001659CA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</w:t>
      </w:r>
      <w:r w:rsidR="00006C3D">
        <w:rPr>
          <w:rFonts w:ascii="Arial" w:hAnsi="Arial" w:cs="Arial"/>
          <w:lang w:val="pt-BR"/>
        </w:rPr>
        <w:t>liente</w:t>
      </w:r>
      <w:r w:rsidR="001659CA">
        <w:rPr>
          <w:rFonts w:ascii="Arial" w:hAnsi="Arial" w:cs="Arial"/>
          <w:lang w:val="pt-BR"/>
        </w:rPr>
        <w:t xml:space="preserve"> registrado </w:t>
      </w:r>
      <w:r w:rsidR="00541CE2">
        <w:rPr>
          <w:rFonts w:ascii="Arial" w:hAnsi="Arial" w:cs="Arial"/>
          <w:lang w:val="pt-BR"/>
        </w:rPr>
        <w:t>tem</w:t>
      </w:r>
      <w:r w:rsidR="001659CA">
        <w:rPr>
          <w:rFonts w:ascii="Arial" w:hAnsi="Arial" w:cs="Arial"/>
          <w:lang w:val="pt-BR"/>
        </w:rPr>
        <w:t xml:space="preserve"> a</w:t>
      </w:r>
      <w:r w:rsidR="002B1479">
        <w:rPr>
          <w:rFonts w:ascii="Arial" w:hAnsi="Arial" w:cs="Arial"/>
          <w:lang w:val="pt-BR"/>
        </w:rPr>
        <w:t xml:space="preserve">cesso </w:t>
      </w:r>
      <w:r w:rsidR="00264D83">
        <w:rPr>
          <w:rFonts w:ascii="Arial" w:hAnsi="Arial" w:cs="Arial"/>
          <w:lang w:val="pt-BR"/>
        </w:rPr>
        <w:t>às</w:t>
      </w:r>
      <w:r w:rsidR="002B1479">
        <w:rPr>
          <w:rFonts w:ascii="Arial" w:hAnsi="Arial" w:cs="Arial"/>
          <w:lang w:val="pt-BR"/>
        </w:rPr>
        <w:t xml:space="preserve"> funcionalidades do site</w:t>
      </w:r>
      <w:r>
        <w:rPr>
          <w:rFonts w:ascii="Arial" w:hAnsi="Arial" w:cs="Arial"/>
          <w:lang w:val="pt-BR"/>
        </w:rPr>
        <w:t>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8" w:name="_Toc425054505"/>
      <w:bookmarkStart w:id="9" w:name="_Toc423410239"/>
      <w:bookmarkStart w:id="10" w:name="_Toc350264733"/>
      <w:r w:rsidRPr="00897891">
        <w:rPr>
          <w:rFonts w:cs="Arial"/>
        </w:rPr>
        <w:t>Fluxo de Eventos</w:t>
      </w:r>
      <w:bookmarkEnd w:id="8"/>
      <w:bookmarkEnd w:id="9"/>
      <w:bookmarkEnd w:id="10"/>
    </w:p>
    <w:p w:rsidR="004E4635" w:rsidRPr="00774820" w:rsidRDefault="001F207D" w:rsidP="00774820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bookmarkStart w:id="11" w:name="_Toc425054506"/>
      <w:bookmarkStart w:id="12" w:name="_Toc423410240"/>
      <w:bookmarkStart w:id="13" w:name="_Toc350264734"/>
      <w:r w:rsidRPr="00897891">
        <w:rPr>
          <w:rFonts w:ascii="Arial" w:hAnsi="Arial" w:cs="Arial"/>
        </w:rPr>
        <w:t>Fluxo Básico</w:t>
      </w:r>
      <w:bookmarkEnd w:id="11"/>
      <w:bookmarkEnd w:id="12"/>
      <w:bookmarkEnd w:id="13"/>
      <w:r w:rsidRPr="00897891">
        <w:rPr>
          <w:rFonts w:ascii="Arial" w:hAnsi="Arial" w:cs="Arial"/>
        </w:rPr>
        <w:t xml:space="preserve"> </w:t>
      </w:r>
    </w:p>
    <w:p w:rsidR="00E642E5" w:rsidRDefault="00E07680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>Cliente</w:t>
      </w:r>
      <w:r w:rsidR="00A91623">
        <w:t xml:space="preserve"> </w:t>
      </w:r>
      <w:r>
        <w:t xml:space="preserve">aciona </w:t>
      </w:r>
      <w:r w:rsidR="00774820">
        <w:t>a opção Entre ou cadastre-se</w:t>
      </w:r>
      <w:r w:rsidR="00EF2327">
        <w:t xml:space="preserve"> </w:t>
      </w:r>
      <w:r w:rsidR="00D92E82">
        <w:t xml:space="preserve">da </w:t>
      </w:r>
      <w:r w:rsidR="00C92302">
        <w:t>te</w:t>
      </w:r>
      <w:r w:rsidR="00DB4971">
        <w:t>la inicial do site Interface I01</w:t>
      </w:r>
      <w:r w:rsidR="00F37EB1">
        <w:t>.</w:t>
      </w:r>
    </w:p>
    <w:p w:rsidR="00E642E5" w:rsidRDefault="00E07680" w:rsidP="00CA5AAF">
      <w:pPr>
        <w:pStyle w:val="Ttulo3"/>
        <w:ind w:left="993" w:hanging="596"/>
      </w:pPr>
      <w:r>
        <w:t xml:space="preserve">Sistema </w:t>
      </w:r>
      <w:r w:rsidR="00EF2327">
        <w:t>exibe</w:t>
      </w:r>
      <w:r w:rsidR="0092514E">
        <w:t xml:space="preserve"> </w:t>
      </w:r>
      <w:r w:rsidR="0092514E" w:rsidRPr="00125482">
        <w:t>I</w:t>
      </w:r>
      <w:r w:rsidR="00EF2327" w:rsidRPr="00125482">
        <w:t>nterface</w:t>
      </w:r>
      <w:r w:rsidR="00EF2327">
        <w:t xml:space="preserve"> </w:t>
      </w:r>
      <w:r w:rsidR="0092514E">
        <w:t>I</w:t>
      </w:r>
      <w:r w:rsidR="00EF2327">
        <w:t>0</w:t>
      </w:r>
      <w:r w:rsidR="00982E24">
        <w:t>2</w:t>
      </w:r>
      <w:r w:rsidR="00EF2327">
        <w:t xml:space="preserve"> </w:t>
      </w:r>
      <w:r w:rsidR="0092514E">
        <w:t>contendo os formulários de login e de cadastro</w:t>
      </w:r>
      <w:r>
        <w:t>.</w:t>
      </w:r>
    </w:p>
    <w:p w:rsidR="00A11DE6" w:rsidRPr="00A11DE6" w:rsidRDefault="00A11DE6" w:rsidP="00A11DE6">
      <w:pPr>
        <w:rPr>
          <w:lang w:val="pt-BR"/>
        </w:rPr>
      </w:pPr>
    </w:p>
    <w:p w:rsidR="001D2A23" w:rsidRDefault="00DB4971" w:rsidP="00A11DE6">
      <w:pPr>
        <w:pStyle w:val="Ttulo3"/>
        <w:ind w:left="993" w:hanging="596"/>
      </w:pPr>
      <w:r>
        <w:t xml:space="preserve">Cliente preencher </w:t>
      </w:r>
      <w:r w:rsidR="00EF2327">
        <w:t>o formulário de cadastro</w:t>
      </w:r>
      <w:r w:rsidR="001D2A23">
        <w:t>, conforme Interface I02.</w:t>
      </w:r>
    </w:p>
    <w:p w:rsidR="00A11DE6" w:rsidRDefault="00DB4971" w:rsidP="00A11DE6">
      <w:pPr>
        <w:pStyle w:val="Ttulo3"/>
        <w:ind w:left="993" w:hanging="596"/>
      </w:pPr>
      <w:r>
        <w:t>S</w:t>
      </w:r>
      <w:r w:rsidR="00EF2327">
        <w:t xml:space="preserve">istema </w:t>
      </w:r>
      <w:r w:rsidR="001D2A23">
        <w:t xml:space="preserve">exibe formulário </w:t>
      </w:r>
      <w:r w:rsidR="00EF2327">
        <w:t>para</w:t>
      </w:r>
      <w:r w:rsidR="001D2A23">
        <w:t xml:space="preserve"> cadastro, conforme</w:t>
      </w:r>
      <w:r w:rsidR="00EF2327">
        <w:t xml:space="preserve"> </w:t>
      </w:r>
      <w:r>
        <w:t>I</w:t>
      </w:r>
      <w:r w:rsidR="00EF2327">
        <w:t xml:space="preserve">nterface </w:t>
      </w:r>
      <w:r>
        <w:t>I</w:t>
      </w:r>
      <w:r w:rsidR="00EF2327">
        <w:t>0</w:t>
      </w:r>
      <w:r w:rsidR="00982E24">
        <w:t>3</w:t>
      </w:r>
      <w:r w:rsidR="00CA5AAF">
        <w:t>.</w:t>
      </w:r>
      <w:bookmarkStart w:id="14" w:name="_5.2.2_S02_Pesquisar"/>
      <w:bookmarkStart w:id="15" w:name="_5.2.2_S02_Alterar"/>
      <w:bookmarkEnd w:id="14"/>
      <w:bookmarkEnd w:id="15"/>
    </w:p>
    <w:p w:rsidR="00836FAC" w:rsidRPr="00836FAC" w:rsidRDefault="00836FAC" w:rsidP="00836FAC">
      <w:pPr>
        <w:rPr>
          <w:lang w:val="pt-BR"/>
        </w:rPr>
      </w:pPr>
    </w:p>
    <w:p w:rsidR="00A11DE6" w:rsidRDefault="00836FAC" w:rsidP="00A11DE6">
      <w:pPr>
        <w:pStyle w:val="Ttulo3"/>
        <w:ind w:left="993" w:hanging="596"/>
      </w:pPr>
      <w:r>
        <w:t xml:space="preserve">Cliente </w:t>
      </w:r>
      <w:r w:rsidR="00617B11">
        <w:t>informar</w:t>
      </w:r>
      <w:r>
        <w:t xml:space="preserve"> os </w:t>
      </w:r>
      <w:r w:rsidR="00617B11">
        <w:t>dados</w:t>
      </w:r>
      <w:r>
        <w:t xml:space="preserve"> solicitados e seleciona </w:t>
      </w:r>
      <w:r w:rsidR="00617B11">
        <w:t xml:space="preserve">a </w:t>
      </w:r>
      <w:r>
        <w:t>opção de Cadastro</w:t>
      </w:r>
      <w:r w:rsidR="00A11DE6">
        <w:t>.</w:t>
      </w:r>
    </w:p>
    <w:p w:rsidR="00A11DE6" w:rsidRPr="00394940" w:rsidRDefault="001A6A9E" w:rsidP="00A11DE6">
      <w:pPr>
        <w:pStyle w:val="Ttulo3"/>
        <w:ind w:left="993" w:hanging="596"/>
      </w:pPr>
      <w:r>
        <w:t xml:space="preserve">Sistema registra o cadastro e </w:t>
      </w:r>
      <w:r w:rsidR="00A11DE6">
        <w:t>exibe</w:t>
      </w:r>
      <w:r w:rsidR="00394940">
        <w:t xml:space="preserve"> </w:t>
      </w:r>
      <w:r w:rsidR="007E0311">
        <w:t>I</w:t>
      </w:r>
      <w:r w:rsidR="00A11DE6">
        <w:t xml:space="preserve">nterface </w:t>
      </w:r>
      <w:r>
        <w:t>I</w:t>
      </w:r>
      <w:r w:rsidR="00A11DE6">
        <w:t>0</w:t>
      </w:r>
      <w:r w:rsidR="007E0311">
        <w:t>2</w:t>
      </w:r>
      <w:r w:rsidR="00A11DE6">
        <w:t xml:space="preserve"> a onde</w:t>
      </w:r>
      <w:r>
        <w:t xml:space="preserve"> o cliente tem que realizar a login, assim aciona o</w:t>
      </w:r>
      <w:r w:rsidR="00A11DE6">
        <w:t xml:space="preserve"> </w:t>
      </w:r>
      <w:r w:rsidR="005C439B">
        <w:t>UC03</w:t>
      </w:r>
      <w:r w:rsidR="00993E50">
        <w:t xml:space="preserve"> – Efetuar Login</w:t>
      </w:r>
      <w:r w:rsidR="001C03AC">
        <w:t xml:space="preserve"> para confirmação de sua autenticação no site</w:t>
      </w:r>
      <w:r w:rsidR="00A11DE6">
        <w:t>.</w:t>
      </w:r>
    </w:p>
    <w:p w:rsidR="00A11DE6" w:rsidRPr="00A11DE6" w:rsidRDefault="00A11DE6" w:rsidP="00A11DE6">
      <w:pPr>
        <w:rPr>
          <w:lang w:val="pt-BR"/>
        </w:rPr>
      </w:pPr>
    </w:p>
    <w:p w:rsidR="00FB51D4" w:rsidRPr="00897891" w:rsidRDefault="00FB51D4" w:rsidP="002C72A4">
      <w:pPr>
        <w:pStyle w:val="Recuonormal"/>
        <w:jc w:val="both"/>
        <w:rPr>
          <w:rFonts w:ascii="Arial" w:hAnsi="Arial" w:cs="Arial"/>
          <w:lang w:val="pt-BR"/>
        </w:rPr>
      </w:pPr>
    </w:p>
    <w:p w:rsidR="0014785A" w:rsidRDefault="0014785A" w:rsidP="0014785A">
      <w:pPr>
        <w:pStyle w:val="Ttulo1"/>
        <w:rPr>
          <w:rFonts w:cs="Arial"/>
        </w:rPr>
      </w:pPr>
      <w:bookmarkStart w:id="16" w:name="_Toc350264737"/>
      <w:bookmarkStart w:id="17" w:name="_Toc350264739"/>
      <w:r w:rsidRPr="00897891">
        <w:rPr>
          <w:rFonts w:cs="Arial"/>
        </w:rPr>
        <w:lastRenderedPageBreak/>
        <w:t xml:space="preserve">Detalhamento das Interfaces com o </w:t>
      </w:r>
      <w:bookmarkEnd w:id="16"/>
      <w:r>
        <w:rPr>
          <w:rFonts w:cs="Arial"/>
        </w:rPr>
        <w:t>Cliente</w:t>
      </w:r>
    </w:p>
    <w:p w:rsidR="0014785A" w:rsidRPr="00277CC1" w:rsidRDefault="00110D52" w:rsidP="0014785A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14785A" w:rsidRPr="00277CC1">
        <w:rPr>
          <w:rFonts w:ascii="Arial" w:hAnsi="Arial" w:cs="Arial"/>
        </w:rPr>
        <w:t>Interface I01 – Tela Inicial do Sistema</w:t>
      </w:r>
    </w:p>
    <w:p w:rsidR="0014785A" w:rsidRDefault="0014785A" w:rsidP="0014785A">
      <w:pPr>
        <w:pStyle w:val="Ttulo3"/>
      </w:pPr>
      <w:r>
        <w:t>Esboço da Interface</w:t>
      </w:r>
    </w:p>
    <w:p w:rsidR="0014785A" w:rsidRDefault="00C16733" w:rsidP="0014785A">
      <w:pPr>
        <w:ind w:left="357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43650" cy="2085975"/>
            <wp:effectExtent l="0" t="0" r="0" b="9525"/>
            <wp:docPr id="3" name="Imagem 3" descr="C:\Users\Marcos-Paulo\git\site-ellen-conceito\Imagens\I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B3" w:rsidRPr="00662BD2" w:rsidRDefault="005D12B3" w:rsidP="005D12B3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5D12B3" w:rsidRPr="00662BD2" w:rsidTr="00860AD5">
        <w:trPr>
          <w:trHeight w:val="575"/>
        </w:trPr>
        <w:tc>
          <w:tcPr>
            <w:tcW w:w="1809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5D12B3" w:rsidRPr="00662BD2" w:rsidRDefault="005D12B3" w:rsidP="00860AD5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5D12B3" w:rsidRPr="008E1675" w:rsidTr="00860AD5">
        <w:trPr>
          <w:trHeight w:val="331"/>
        </w:trPr>
        <w:tc>
          <w:tcPr>
            <w:tcW w:w="1809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Pesquisa</w:t>
            </w:r>
          </w:p>
        </w:tc>
        <w:tc>
          <w:tcPr>
            <w:tcW w:w="2127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5D12B3" w:rsidRDefault="005D12B3" w:rsidP="00860AD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Buscar produtos por nome no site com até 100 caracteres.</w:t>
            </w:r>
          </w:p>
        </w:tc>
      </w:tr>
    </w:tbl>
    <w:p w:rsidR="005D12B3" w:rsidRPr="0014785A" w:rsidRDefault="005D12B3" w:rsidP="0014785A">
      <w:pPr>
        <w:ind w:left="357"/>
        <w:rPr>
          <w:lang w:val="pt-BR"/>
        </w:rPr>
      </w:pPr>
    </w:p>
    <w:p w:rsidR="00765FC1" w:rsidRPr="00765FC1" w:rsidRDefault="001C47C7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1C47C7" w:rsidRPr="00662BD2" w:rsidTr="0059253A">
        <w:tc>
          <w:tcPr>
            <w:tcW w:w="2528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1C47C7" w:rsidRPr="00662BD2" w:rsidRDefault="001C47C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1C47C7" w:rsidRPr="008E1675" w:rsidTr="0059253A">
        <w:tc>
          <w:tcPr>
            <w:tcW w:w="2528" w:type="dxa"/>
          </w:tcPr>
          <w:p w:rsidR="001C47C7" w:rsidRDefault="001C47C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Entre ou cadastre-se</w:t>
            </w:r>
          </w:p>
        </w:tc>
        <w:tc>
          <w:tcPr>
            <w:tcW w:w="7503" w:type="dxa"/>
          </w:tcPr>
          <w:p w:rsidR="001C47C7" w:rsidRDefault="001C47C7" w:rsidP="00592C2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Aciona a </w:t>
            </w:r>
            <w:r w:rsidR="00592C2E">
              <w:rPr>
                <w:rFonts w:ascii="Arial" w:hAnsi="Arial" w:cs="Arial"/>
                <w:lang w:val="pt-BR"/>
              </w:rPr>
              <w:t>opç</w:t>
            </w:r>
            <w:r w:rsidR="004431F7">
              <w:rPr>
                <w:rFonts w:ascii="Arial" w:hAnsi="Arial" w:cs="Arial"/>
                <w:lang w:val="pt-BR"/>
              </w:rPr>
              <w:t>ão</w:t>
            </w:r>
            <w:r>
              <w:rPr>
                <w:rFonts w:ascii="Arial" w:hAnsi="Arial" w:cs="Arial"/>
                <w:lang w:val="pt-BR"/>
              </w:rPr>
              <w:t xml:space="preserve"> de login ou de cadastro, conforme interface I02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277CC1" w:rsidRDefault="005A1BB6" w:rsidP="00765FC1">
      <w:pPr>
        <w:pStyle w:val="Ttulo2"/>
        <w:tabs>
          <w:tab w:val="clear" w:pos="6313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65FC1" w:rsidRPr="00277CC1">
        <w:rPr>
          <w:rFonts w:ascii="Arial" w:hAnsi="Arial" w:cs="Arial"/>
        </w:rPr>
        <w:t xml:space="preserve">Interface I02 – </w:t>
      </w:r>
      <w:r w:rsidR="00765FC1">
        <w:rPr>
          <w:rFonts w:ascii="Arial" w:hAnsi="Arial" w:cs="Arial"/>
        </w:rPr>
        <w:t>Login e Cadastro</w:t>
      </w:r>
    </w:p>
    <w:p w:rsidR="00765FC1" w:rsidRDefault="00765FC1" w:rsidP="00765FC1">
      <w:pPr>
        <w:pStyle w:val="Ttulo3"/>
      </w:pPr>
      <w:r>
        <w:t>Esboço da Interface</w:t>
      </w:r>
    </w:p>
    <w:p w:rsidR="00765FC1" w:rsidRPr="00057B06" w:rsidRDefault="00A11DE6" w:rsidP="00765FC1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72225" cy="1504950"/>
            <wp:effectExtent l="0" t="0" r="9525" b="0"/>
            <wp:docPr id="2" name="Imagem 2" descr="C:\Users\Marcos-Paulo\git\site-ellen-conceito\Imagens\interfac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-Paulo\git\site-ellen-conceito\Imagens\interface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C1" w:rsidRPr="00662BD2" w:rsidRDefault="00765FC1" w:rsidP="00765FC1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EB5677" w:rsidRPr="00662BD2" w:rsidTr="005135C9">
        <w:trPr>
          <w:trHeight w:val="575"/>
        </w:trPr>
        <w:tc>
          <w:tcPr>
            <w:tcW w:w="1809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Pr="00662BD2" w:rsidRDefault="00EB5677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EB5677" w:rsidRPr="00662BD2" w:rsidRDefault="00EB5677" w:rsidP="00EB5677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EB5677" w:rsidRPr="008E1675" w:rsidTr="005135C9">
        <w:trPr>
          <w:trHeight w:val="331"/>
        </w:trPr>
        <w:tc>
          <w:tcPr>
            <w:tcW w:w="1809" w:type="dxa"/>
          </w:tcPr>
          <w:p w:rsidR="00EB5677" w:rsidRDefault="00EB5677" w:rsidP="00F01B9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Nome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255 caracteres.</w:t>
            </w:r>
          </w:p>
        </w:tc>
      </w:tr>
      <w:tr w:rsidR="00EB5677" w:rsidRPr="008E1675" w:rsidTr="005135C9">
        <w:trPr>
          <w:trHeight w:val="34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>mail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752B3D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</w:t>
            </w:r>
            <w:r w:rsidR="00304A11">
              <w:rPr>
                <w:rFonts w:ascii="Arial" w:hAnsi="Arial" w:cs="Arial"/>
                <w:lang w:val="pt-BR"/>
              </w:rPr>
              <w:t>-</w:t>
            </w:r>
            <w:r>
              <w:rPr>
                <w:rFonts w:ascii="Arial" w:hAnsi="Arial" w:cs="Arial"/>
                <w:lang w:val="pt-BR"/>
              </w:rPr>
              <w:t xml:space="preserve">mail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>brigatório</w:t>
            </w:r>
            <w:r>
              <w:rPr>
                <w:rFonts w:ascii="Arial" w:hAnsi="Arial" w:cs="Arial"/>
                <w:lang w:val="pt-BR"/>
              </w:rPr>
              <w:t xml:space="preserve"> com até 50 caracteres.</w:t>
            </w:r>
          </w:p>
        </w:tc>
      </w:tr>
      <w:tr w:rsidR="00EB5677" w:rsidRPr="008E1675" w:rsidTr="00665E2F">
        <w:trPr>
          <w:trHeight w:val="385"/>
        </w:trPr>
        <w:tc>
          <w:tcPr>
            <w:tcW w:w="1809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Senha</w:t>
            </w:r>
          </w:p>
        </w:tc>
        <w:tc>
          <w:tcPr>
            <w:tcW w:w="2127" w:type="dxa"/>
          </w:tcPr>
          <w:p w:rsidR="00EB5677" w:rsidRDefault="00EB5677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B5677" w:rsidRDefault="00665E2F" w:rsidP="009F4ABE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Senha do cliente </w:t>
            </w:r>
            <w:r w:rsidR="009F4ABE">
              <w:rPr>
                <w:rFonts w:ascii="Arial" w:hAnsi="Arial" w:cs="Arial"/>
                <w:lang w:val="pt-BR"/>
              </w:rPr>
              <w:t>n</w:t>
            </w:r>
            <w:r>
              <w:rPr>
                <w:rFonts w:ascii="Arial" w:hAnsi="Arial" w:cs="Arial"/>
                <w:lang w:val="pt-BR"/>
              </w:rPr>
              <w:t>o site, o</w:t>
            </w:r>
            <w:r w:rsidR="00EB5677">
              <w:rPr>
                <w:rFonts w:ascii="Arial" w:hAnsi="Arial" w:cs="Arial"/>
                <w:lang w:val="pt-BR"/>
              </w:rPr>
              <w:t xml:space="preserve">brigatório </w:t>
            </w:r>
            <w:r>
              <w:rPr>
                <w:rFonts w:ascii="Arial" w:hAnsi="Arial" w:cs="Arial"/>
                <w:lang w:val="pt-BR"/>
              </w:rPr>
              <w:t xml:space="preserve">com até </w:t>
            </w:r>
            <w:r w:rsidR="00E621B9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8 caracteres</w:t>
            </w:r>
            <w:r w:rsidR="00EB5677"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765FC1" w:rsidRDefault="00765FC1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1C091C" w:rsidRDefault="001C091C" w:rsidP="00765FC1">
      <w:pPr>
        <w:pStyle w:val="Corpodetexto"/>
        <w:ind w:left="0"/>
        <w:rPr>
          <w:rFonts w:ascii="Arial" w:hAnsi="Arial" w:cs="Arial"/>
          <w:lang w:val="pt-BR"/>
        </w:rPr>
      </w:pPr>
    </w:p>
    <w:p w:rsidR="00765FC1" w:rsidRPr="00662BD2" w:rsidRDefault="00765FC1" w:rsidP="00765FC1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765FC1" w:rsidRPr="001F1B9B" w:rsidTr="0059253A">
        <w:tc>
          <w:tcPr>
            <w:tcW w:w="2528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765FC1" w:rsidRPr="00662BD2" w:rsidRDefault="00765FC1" w:rsidP="0059253A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765FC1" w:rsidRPr="008E1675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Entrar</w:t>
            </w:r>
          </w:p>
        </w:tc>
        <w:tc>
          <w:tcPr>
            <w:tcW w:w="7503" w:type="dxa"/>
          </w:tcPr>
          <w:p w:rsidR="00765FC1" w:rsidRDefault="00765FC1" w:rsidP="000B12E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a Interface</w:t>
            </w:r>
            <w:r w:rsidR="00F46354">
              <w:rPr>
                <w:rFonts w:ascii="Arial" w:hAnsi="Arial" w:cs="Arial"/>
                <w:lang w:val="pt-BR"/>
              </w:rPr>
              <w:t xml:space="preserve"> I01</w:t>
            </w:r>
            <w:r w:rsidR="0006449E">
              <w:rPr>
                <w:rFonts w:ascii="Arial" w:hAnsi="Arial" w:cs="Arial"/>
                <w:lang w:val="pt-BR"/>
              </w:rPr>
              <w:t xml:space="preserve"> com o cliente autenticado para realiza </w:t>
            </w:r>
            <w:r w:rsidR="0006449E" w:rsidRPr="0006449E">
              <w:rPr>
                <w:rFonts w:ascii="Arial" w:hAnsi="Arial" w:cs="Arial"/>
                <w:color w:val="000000"/>
                <w:lang w:val="pt-BR"/>
              </w:rPr>
              <w:t xml:space="preserve">a visualização do seu perfil e </w:t>
            </w:r>
            <w:r w:rsidR="00F43F35">
              <w:rPr>
                <w:rFonts w:ascii="Arial" w:hAnsi="Arial" w:cs="Arial"/>
                <w:color w:val="000000"/>
                <w:lang w:val="pt-BR"/>
              </w:rPr>
              <w:t>das demais funcionalidades</w:t>
            </w:r>
            <w:r w:rsidR="000B12E4">
              <w:rPr>
                <w:rFonts w:ascii="Arial" w:hAnsi="Arial" w:cs="Arial"/>
                <w:color w:val="000000"/>
                <w:lang w:val="pt-BR"/>
              </w:rPr>
              <w:t xml:space="preserve"> do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765FC1" w:rsidRPr="008E1675" w:rsidTr="0059253A">
        <w:tc>
          <w:tcPr>
            <w:tcW w:w="2528" w:type="dxa"/>
          </w:tcPr>
          <w:p w:rsidR="00765FC1" w:rsidRDefault="00F66729" w:rsidP="005925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Quero me cadastrar</w:t>
            </w:r>
          </w:p>
        </w:tc>
        <w:tc>
          <w:tcPr>
            <w:tcW w:w="7503" w:type="dxa"/>
          </w:tcPr>
          <w:p w:rsidR="00765FC1" w:rsidRDefault="00765FC1" w:rsidP="00F46354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Aciona interface</w:t>
            </w:r>
            <w:r w:rsidR="00F46354">
              <w:rPr>
                <w:rFonts w:ascii="Arial" w:hAnsi="Arial" w:cs="Arial"/>
                <w:lang w:val="pt-BR"/>
              </w:rPr>
              <w:t xml:space="preserve"> I03</w:t>
            </w:r>
            <w:r>
              <w:rPr>
                <w:rFonts w:ascii="Arial" w:hAnsi="Arial" w:cs="Arial"/>
                <w:lang w:val="pt-BR"/>
              </w:rPr>
              <w:t xml:space="preserve"> para </w:t>
            </w:r>
            <w:r w:rsidR="00F46354">
              <w:rPr>
                <w:rFonts w:ascii="Arial" w:hAnsi="Arial" w:cs="Arial"/>
                <w:lang w:val="pt-BR"/>
              </w:rPr>
              <w:t>completa o cadastro no site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</w:tbl>
    <w:p w:rsidR="005A1BB6" w:rsidRPr="005A1BB6" w:rsidRDefault="005A1BB6" w:rsidP="00765FC1">
      <w:pPr>
        <w:rPr>
          <w:lang w:val="pt-BR"/>
        </w:rPr>
      </w:pPr>
    </w:p>
    <w:p w:rsidR="00DC3E22" w:rsidRDefault="00DC3E22" w:rsidP="004A1352">
      <w:pPr>
        <w:pStyle w:val="Ttulo2"/>
      </w:pPr>
      <w:r>
        <w:t>Interface I03 – Cadastro d</w:t>
      </w:r>
      <w:r w:rsidR="005F101F">
        <w:t>o</w:t>
      </w:r>
      <w:r>
        <w:t xml:space="preserve"> cliente</w:t>
      </w:r>
    </w:p>
    <w:p w:rsidR="004A1352" w:rsidRPr="004A1352" w:rsidRDefault="002B5269" w:rsidP="004A1352">
      <w:pPr>
        <w:pStyle w:val="Ttulo3"/>
      </w:pPr>
      <w:r>
        <w:t>Esboço da Interface</w:t>
      </w:r>
    </w:p>
    <w:p w:rsidR="002B5269" w:rsidRPr="00057B06" w:rsidRDefault="004A1352" w:rsidP="002B5269">
      <w:pPr>
        <w:ind w:left="709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>
            <wp:extent cx="6362700" cy="2857500"/>
            <wp:effectExtent l="0" t="0" r="0" b="0"/>
            <wp:docPr id="6" name="Imagem 6" descr="C:\Users\Marcos-Paulo\git\site-ellen-conceito\Imagens\interfac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s-Paulo\git\site-ellen-conceito\Imagens\interface_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269" w:rsidRPr="00662BD2" w:rsidRDefault="002B5269" w:rsidP="002B5269">
      <w:pPr>
        <w:pStyle w:val="Ttulo3"/>
      </w:pPr>
      <w:r w:rsidRPr="00662BD2">
        <w:t xml:space="preserve">Campos </w:t>
      </w: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809"/>
        <w:gridCol w:w="2127"/>
        <w:gridCol w:w="6612"/>
      </w:tblGrid>
      <w:tr w:rsidR="002B5269" w:rsidRPr="004A1352" w:rsidTr="0025190C">
        <w:trPr>
          <w:trHeight w:val="575"/>
        </w:trPr>
        <w:tc>
          <w:tcPr>
            <w:tcW w:w="1809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Tipo</w:t>
            </w:r>
          </w:p>
        </w:tc>
        <w:tc>
          <w:tcPr>
            <w:tcW w:w="6612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Descrições e o</w:t>
            </w:r>
            <w:r w:rsidRPr="00662BD2">
              <w:rPr>
                <w:rFonts w:ascii="Arial" w:hAnsi="Arial" w:cs="Arial"/>
                <w:i/>
                <w:lang w:val="pt-BR"/>
              </w:rPr>
              <w:t>bservações</w:t>
            </w:r>
          </w:p>
        </w:tc>
      </w:tr>
      <w:tr w:rsidR="002B5269" w:rsidRPr="008E1675" w:rsidTr="0025190C">
        <w:trPr>
          <w:trHeight w:val="331"/>
        </w:trPr>
        <w:tc>
          <w:tcPr>
            <w:tcW w:w="1809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Nome do cliente no site, obrigatório com até 255 caracteres.</w:t>
            </w:r>
          </w:p>
        </w:tc>
      </w:tr>
      <w:tr w:rsidR="002B5269" w:rsidRPr="008E1675" w:rsidTr="0025190C">
        <w:trPr>
          <w:trHeight w:val="345"/>
        </w:trPr>
        <w:tc>
          <w:tcPr>
            <w:tcW w:w="1809" w:type="dxa"/>
          </w:tcPr>
          <w:p w:rsidR="002B5269" w:rsidRDefault="00171C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Sobrenome</w:t>
            </w:r>
          </w:p>
        </w:tc>
        <w:tc>
          <w:tcPr>
            <w:tcW w:w="2127" w:type="dxa"/>
          </w:tcPr>
          <w:p w:rsidR="002B5269" w:rsidRDefault="002B526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2B5269" w:rsidRDefault="00171C75" w:rsidP="00EB667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Sobrenome</w:t>
            </w:r>
            <w:r w:rsidR="00EB6675">
              <w:rPr>
                <w:rFonts w:ascii="Arial" w:hAnsi="Arial" w:cs="Arial"/>
                <w:lang w:val="pt-BR"/>
              </w:rPr>
              <w:t xml:space="preserve"> do cliente</w:t>
            </w:r>
            <w:r w:rsidR="002B5269"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2B5269" w:rsidRPr="008E1675" w:rsidTr="0025190C">
        <w:trPr>
          <w:trHeight w:val="385"/>
        </w:trPr>
        <w:tc>
          <w:tcPr>
            <w:tcW w:w="1809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</w:p>
        </w:tc>
        <w:tc>
          <w:tcPr>
            <w:tcW w:w="2127" w:type="dxa"/>
          </w:tcPr>
          <w:p w:rsidR="002B5269" w:rsidRDefault="00931E59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B5269" w:rsidRDefault="00931E59" w:rsidP="00136FE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CPF</w:t>
            </w:r>
            <w:r w:rsidR="002B5269">
              <w:rPr>
                <w:rFonts w:ascii="Arial" w:hAnsi="Arial" w:cs="Arial"/>
                <w:lang w:val="pt-BR"/>
              </w:rPr>
              <w:t xml:space="preserve"> do cliente, obrigatório com até </w:t>
            </w:r>
            <w:r>
              <w:rPr>
                <w:rFonts w:ascii="Arial" w:hAnsi="Arial" w:cs="Arial"/>
                <w:lang w:val="pt-BR"/>
              </w:rPr>
              <w:t>12</w:t>
            </w:r>
            <w:r w:rsidR="00136FE6">
              <w:rPr>
                <w:rFonts w:ascii="Arial" w:hAnsi="Arial" w:cs="Arial"/>
                <w:lang w:val="pt-BR"/>
              </w:rPr>
              <w:t xml:space="preserve"> caracteres</w:t>
            </w:r>
            <w:r w:rsidR="002B5269">
              <w:rPr>
                <w:rFonts w:ascii="Arial" w:hAnsi="Arial" w:cs="Arial"/>
                <w:lang w:val="pt-BR"/>
              </w:rPr>
              <w:t>.</w:t>
            </w:r>
          </w:p>
        </w:tc>
      </w:tr>
      <w:tr w:rsidR="00931E59" w:rsidRPr="00A11DE6" w:rsidTr="0025190C">
        <w:trPr>
          <w:trHeight w:val="385"/>
        </w:trPr>
        <w:tc>
          <w:tcPr>
            <w:tcW w:w="1809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Gênero</w:t>
            </w:r>
          </w:p>
        </w:tc>
        <w:tc>
          <w:tcPr>
            <w:tcW w:w="2127" w:type="dxa"/>
          </w:tcPr>
          <w:p w:rsidR="00931E59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F3647" w:rsidRDefault="0016179E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Gê</w:t>
            </w:r>
            <w:r w:rsidR="007E0203">
              <w:rPr>
                <w:rFonts w:ascii="Arial" w:hAnsi="Arial" w:cs="Arial"/>
                <w:lang w:val="pt-BR"/>
              </w:rPr>
              <w:t>ner</w:t>
            </w:r>
            <w:r>
              <w:rPr>
                <w:rFonts w:ascii="Arial" w:hAnsi="Arial" w:cs="Arial"/>
                <w:lang w:val="pt-BR"/>
              </w:rPr>
              <w:t>o do cliente, obrigatório.</w:t>
            </w:r>
          </w:p>
        </w:tc>
      </w:tr>
      <w:tr w:rsidR="00EF3647" w:rsidRPr="008E1675" w:rsidTr="0025190C">
        <w:trPr>
          <w:trHeight w:val="385"/>
        </w:trPr>
        <w:tc>
          <w:tcPr>
            <w:tcW w:w="1809" w:type="dxa"/>
          </w:tcPr>
          <w:p w:rsidR="00EF3647" w:rsidRDefault="00EF3647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</w:t>
            </w:r>
          </w:p>
        </w:tc>
        <w:tc>
          <w:tcPr>
            <w:tcW w:w="2127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EF3647" w:rsidRDefault="00E43B8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Data de nascimento do cliente, obrigatório.</w:t>
            </w:r>
          </w:p>
        </w:tc>
      </w:tr>
      <w:tr w:rsidR="00EA3882" w:rsidRPr="008E1675" w:rsidTr="0025190C">
        <w:trPr>
          <w:trHeight w:val="385"/>
        </w:trPr>
        <w:tc>
          <w:tcPr>
            <w:tcW w:w="1809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Estado</w:t>
            </w:r>
          </w:p>
        </w:tc>
        <w:tc>
          <w:tcPr>
            <w:tcW w:w="2127" w:type="dxa"/>
          </w:tcPr>
          <w:p w:rsidR="00EA3882" w:rsidRDefault="00FF33BA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A3882" w:rsidRDefault="00FF33BA" w:rsidP="00FF33B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Estado do cliente, obrigatório com até </w:t>
            </w:r>
            <w:r w:rsidR="00281E21">
              <w:rPr>
                <w:rFonts w:ascii="Arial" w:hAnsi="Arial" w:cs="Arial"/>
                <w:lang w:val="pt-BR"/>
              </w:rPr>
              <w:t>0</w:t>
            </w:r>
            <w:r>
              <w:rPr>
                <w:rFonts w:ascii="Arial" w:hAnsi="Arial" w:cs="Arial"/>
                <w:lang w:val="pt-BR"/>
              </w:rPr>
              <w:t>2 caracteres.</w:t>
            </w:r>
          </w:p>
        </w:tc>
      </w:tr>
      <w:tr w:rsidR="00281E21" w:rsidRPr="008E1675" w:rsidTr="0025190C">
        <w:trPr>
          <w:trHeight w:val="385"/>
        </w:trPr>
        <w:tc>
          <w:tcPr>
            <w:tcW w:w="1809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CEP</w:t>
            </w:r>
          </w:p>
        </w:tc>
        <w:tc>
          <w:tcPr>
            <w:tcW w:w="2127" w:type="dxa"/>
          </w:tcPr>
          <w:p w:rsidR="00281E21" w:rsidRDefault="00281E2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CEP do cliente, obrigatório com até 08 caracteres.</w:t>
            </w:r>
          </w:p>
        </w:tc>
      </w:tr>
      <w:tr w:rsidR="00281E21" w:rsidRPr="008E1675" w:rsidTr="0025190C">
        <w:trPr>
          <w:trHeight w:val="385"/>
        </w:trPr>
        <w:tc>
          <w:tcPr>
            <w:tcW w:w="1809" w:type="dxa"/>
          </w:tcPr>
          <w:p w:rsidR="00281E21" w:rsidRDefault="008E1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</w:t>
            </w:r>
            <w:bookmarkStart w:id="18" w:name="_GoBack"/>
            <w:bookmarkEnd w:id="18"/>
            <w:r w:rsidR="00281E21">
              <w:rPr>
                <w:rFonts w:ascii="Arial" w:hAnsi="Arial" w:cs="Arial"/>
                <w:lang w:val="pt-BR"/>
              </w:rPr>
              <w:t>mero</w:t>
            </w:r>
          </w:p>
        </w:tc>
        <w:tc>
          <w:tcPr>
            <w:tcW w:w="2127" w:type="dxa"/>
          </w:tcPr>
          <w:p w:rsidR="00281E21" w:rsidRDefault="0018745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</w:t>
            </w:r>
            <w:r w:rsidR="00281E21">
              <w:rPr>
                <w:rFonts w:ascii="Arial" w:hAnsi="Arial" w:cs="Arial"/>
                <w:lang w:val="pt-BR"/>
              </w:rPr>
              <w:t>rico</w:t>
            </w:r>
          </w:p>
        </w:tc>
        <w:tc>
          <w:tcPr>
            <w:tcW w:w="6612" w:type="dxa"/>
          </w:tcPr>
          <w:p w:rsidR="00281E21" w:rsidRDefault="00281E21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Número do endereço do cliente, obrigatório com até 10 caracteres.</w:t>
            </w:r>
          </w:p>
        </w:tc>
      </w:tr>
      <w:tr w:rsidR="00E90550" w:rsidRPr="008E1675" w:rsidTr="0025190C">
        <w:trPr>
          <w:trHeight w:val="385"/>
        </w:trPr>
        <w:tc>
          <w:tcPr>
            <w:tcW w:w="1809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*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E90550" w:rsidP="00281E21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do cliente, opção obrigatório.</w:t>
            </w:r>
          </w:p>
        </w:tc>
      </w:tr>
      <w:tr w:rsidR="00E90550" w:rsidRPr="008E1675" w:rsidTr="0025190C">
        <w:trPr>
          <w:trHeight w:val="385"/>
        </w:trPr>
        <w:tc>
          <w:tcPr>
            <w:tcW w:w="1809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Endereço **</w:t>
            </w:r>
          </w:p>
        </w:tc>
        <w:tc>
          <w:tcPr>
            <w:tcW w:w="2127" w:type="dxa"/>
          </w:tcPr>
          <w:p w:rsidR="00E90550" w:rsidRDefault="00E90550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90550" w:rsidRDefault="00E90550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Endereço </w:t>
            </w:r>
            <w:r w:rsidR="00130565">
              <w:rPr>
                <w:rFonts w:ascii="Arial" w:hAnsi="Arial" w:cs="Arial"/>
                <w:lang w:val="pt-BR"/>
              </w:rPr>
              <w:t xml:space="preserve">complemento </w:t>
            </w:r>
            <w:r>
              <w:rPr>
                <w:rFonts w:ascii="Arial" w:hAnsi="Arial" w:cs="Arial"/>
                <w:lang w:val="pt-BR"/>
              </w:rPr>
              <w:t>do cliente</w:t>
            </w:r>
            <w:r w:rsidR="00130565">
              <w:rPr>
                <w:rFonts w:ascii="Arial" w:hAnsi="Arial" w:cs="Arial"/>
                <w:lang w:val="pt-BR"/>
              </w:rPr>
              <w:t>, obrigatório com até 60 caracteres.</w:t>
            </w:r>
          </w:p>
        </w:tc>
      </w:tr>
      <w:tr w:rsidR="00130565" w:rsidRPr="008E1675" w:rsidTr="0025190C">
        <w:trPr>
          <w:trHeight w:val="385"/>
        </w:trPr>
        <w:tc>
          <w:tcPr>
            <w:tcW w:w="1809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Bairro</w:t>
            </w:r>
          </w:p>
        </w:tc>
        <w:tc>
          <w:tcPr>
            <w:tcW w:w="2127" w:type="dxa"/>
          </w:tcPr>
          <w:p w:rsidR="00130565" w:rsidRDefault="00EB667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130565" w:rsidRDefault="00E3697A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Bairro do cli</w:t>
            </w:r>
            <w:r w:rsidR="00EB6675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>n</w:t>
            </w:r>
            <w:r w:rsidR="00EB6675">
              <w:rPr>
                <w:rFonts w:ascii="Arial" w:hAnsi="Arial" w:cs="Arial"/>
                <w:lang w:val="pt-BR"/>
              </w:rPr>
              <w:t>te</w:t>
            </w:r>
            <w:r>
              <w:rPr>
                <w:rFonts w:ascii="Arial" w:hAnsi="Arial" w:cs="Arial"/>
                <w:lang w:val="pt-BR"/>
              </w:rPr>
              <w:t>, obrigatório com até 50 caracteres.</w:t>
            </w:r>
          </w:p>
        </w:tc>
      </w:tr>
      <w:tr w:rsidR="00E3697A" w:rsidRPr="008E1675" w:rsidTr="0025190C">
        <w:trPr>
          <w:trHeight w:val="385"/>
        </w:trPr>
        <w:tc>
          <w:tcPr>
            <w:tcW w:w="1809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</w:t>
            </w:r>
          </w:p>
        </w:tc>
        <w:tc>
          <w:tcPr>
            <w:tcW w:w="2127" w:type="dxa"/>
          </w:tcPr>
          <w:p w:rsidR="00E3697A" w:rsidRDefault="00BB6126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E3697A" w:rsidRDefault="00BB6126" w:rsidP="0013056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Cidade do cliente, obrigatório com até 30 caracteres.</w:t>
            </w:r>
          </w:p>
        </w:tc>
      </w:tr>
      <w:tr w:rsidR="00BB6126" w:rsidRPr="008E1675" w:rsidTr="0025190C">
        <w:trPr>
          <w:trHeight w:val="385"/>
        </w:trPr>
        <w:tc>
          <w:tcPr>
            <w:tcW w:w="1809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</w:t>
            </w:r>
          </w:p>
        </w:tc>
        <w:tc>
          <w:tcPr>
            <w:tcW w:w="2127" w:type="dxa"/>
          </w:tcPr>
          <w:p w:rsidR="00BB6126" w:rsidRDefault="00360B04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Numérico</w:t>
            </w:r>
          </w:p>
        </w:tc>
        <w:tc>
          <w:tcPr>
            <w:tcW w:w="6612" w:type="dxa"/>
          </w:tcPr>
          <w:p w:rsidR="00BB6126" w:rsidRDefault="00360B04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Telefone </w:t>
            </w:r>
            <w:r w:rsidR="00D76E3A">
              <w:rPr>
                <w:rFonts w:ascii="Arial" w:hAnsi="Arial" w:cs="Arial"/>
                <w:lang w:val="pt-BR"/>
              </w:rPr>
              <w:t>C</w:t>
            </w:r>
            <w:r>
              <w:rPr>
                <w:rFonts w:ascii="Arial" w:hAnsi="Arial" w:cs="Arial"/>
                <w:lang w:val="pt-BR"/>
              </w:rPr>
              <w:t>elular do cliente, obrigatório com até 12 caracteres.</w:t>
            </w:r>
          </w:p>
        </w:tc>
      </w:tr>
      <w:tr w:rsidR="00305ED3" w:rsidRPr="008E1675" w:rsidTr="0025190C">
        <w:trPr>
          <w:trHeight w:val="385"/>
        </w:trPr>
        <w:tc>
          <w:tcPr>
            <w:tcW w:w="1809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</w:t>
            </w:r>
          </w:p>
        </w:tc>
        <w:tc>
          <w:tcPr>
            <w:tcW w:w="2127" w:type="dxa"/>
          </w:tcPr>
          <w:p w:rsidR="00305ED3" w:rsidRDefault="00305ED3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5ED3" w:rsidRDefault="00305ED3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E-mail do cliente, 50 caracteres.</w:t>
            </w:r>
          </w:p>
        </w:tc>
      </w:tr>
      <w:tr w:rsidR="00304A11" w:rsidRPr="008E1675" w:rsidTr="0025190C">
        <w:trPr>
          <w:trHeight w:val="385"/>
        </w:trPr>
        <w:tc>
          <w:tcPr>
            <w:tcW w:w="1809" w:type="dxa"/>
          </w:tcPr>
          <w:p w:rsidR="00304A11" w:rsidRDefault="00304A11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</w:t>
            </w:r>
          </w:p>
        </w:tc>
        <w:tc>
          <w:tcPr>
            <w:tcW w:w="2127" w:type="dxa"/>
          </w:tcPr>
          <w:p w:rsidR="00304A11" w:rsidRDefault="00304A11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304A11" w:rsidRDefault="00304A11" w:rsidP="007F27B5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Senha do cliente, obrigatório com até 08 caracteres.</w:t>
            </w:r>
          </w:p>
        </w:tc>
      </w:tr>
      <w:tr w:rsidR="007F27B5" w:rsidRPr="008E1675" w:rsidTr="0025190C">
        <w:trPr>
          <w:trHeight w:val="385"/>
        </w:trPr>
        <w:tc>
          <w:tcPr>
            <w:tcW w:w="1809" w:type="dxa"/>
          </w:tcPr>
          <w:p w:rsidR="007F27B5" w:rsidRDefault="007F27B5" w:rsidP="00D76E3A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</w:t>
            </w:r>
          </w:p>
        </w:tc>
        <w:tc>
          <w:tcPr>
            <w:tcW w:w="2127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Alfanumérico</w:t>
            </w:r>
          </w:p>
        </w:tc>
        <w:tc>
          <w:tcPr>
            <w:tcW w:w="6612" w:type="dxa"/>
          </w:tcPr>
          <w:p w:rsidR="007F27B5" w:rsidRDefault="007F27B5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Confirmar senha, obrigatório com até 08 caracteres.</w:t>
            </w:r>
          </w:p>
        </w:tc>
      </w:tr>
    </w:tbl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Default="002B5269" w:rsidP="002B5269">
      <w:pPr>
        <w:pStyle w:val="Corpodetexto"/>
        <w:ind w:left="0"/>
        <w:rPr>
          <w:rFonts w:ascii="Arial" w:hAnsi="Arial" w:cs="Arial"/>
          <w:lang w:val="pt-BR"/>
        </w:rPr>
      </w:pPr>
    </w:p>
    <w:p w:rsidR="002B5269" w:rsidRPr="00662BD2" w:rsidRDefault="002B5269" w:rsidP="002B5269">
      <w:pPr>
        <w:pStyle w:val="Ttulo3"/>
      </w:pPr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28"/>
        <w:gridCol w:w="7503"/>
      </w:tblGrid>
      <w:tr w:rsidR="002B5269" w:rsidRPr="001F1B9B" w:rsidTr="0025190C">
        <w:tc>
          <w:tcPr>
            <w:tcW w:w="2528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503" w:type="dxa"/>
          </w:tcPr>
          <w:p w:rsidR="002B5269" w:rsidRPr="00662BD2" w:rsidRDefault="002B5269" w:rsidP="0025190C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2B5269" w:rsidRPr="008E1675" w:rsidTr="0025190C">
        <w:tc>
          <w:tcPr>
            <w:tcW w:w="2528" w:type="dxa"/>
          </w:tcPr>
          <w:p w:rsidR="002B5269" w:rsidRDefault="00E65B08" w:rsidP="0025190C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503" w:type="dxa"/>
          </w:tcPr>
          <w:p w:rsidR="002B5269" w:rsidRDefault="00E65B08" w:rsidP="00E65B08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 o c</w:t>
            </w:r>
            <w:r w:rsidR="00C156F3">
              <w:rPr>
                <w:rFonts w:ascii="Arial" w:hAnsi="Arial" w:cs="Arial"/>
                <w:lang w:val="pt-BR"/>
              </w:rPr>
              <w:t>l</w:t>
            </w:r>
            <w:r>
              <w:rPr>
                <w:rFonts w:ascii="Arial" w:hAnsi="Arial" w:cs="Arial"/>
                <w:lang w:val="pt-BR"/>
              </w:rPr>
              <w:t>iente</w:t>
            </w:r>
            <w:r w:rsidR="00D82137">
              <w:rPr>
                <w:rFonts w:ascii="Arial" w:hAnsi="Arial" w:cs="Arial"/>
                <w:lang w:val="pt-BR"/>
              </w:rPr>
              <w:t xml:space="preserve"> no site</w:t>
            </w:r>
            <w:r>
              <w:rPr>
                <w:rFonts w:ascii="Arial" w:hAnsi="Arial" w:cs="Arial"/>
                <w:lang w:val="pt-BR"/>
              </w:rPr>
              <w:t xml:space="preserve"> e exibe a Interface I02.</w:t>
            </w:r>
          </w:p>
        </w:tc>
      </w:tr>
    </w:tbl>
    <w:p w:rsidR="002B5269" w:rsidRPr="005A1BB6" w:rsidRDefault="002B5269" w:rsidP="002B5269">
      <w:pPr>
        <w:rPr>
          <w:lang w:val="pt-BR"/>
        </w:rPr>
      </w:pPr>
    </w:p>
    <w:p w:rsidR="005A1BB6" w:rsidRPr="00765FC1" w:rsidRDefault="005A1BB6" w:rsidP="00765FC1">
      <w:pPr>
        <w:rPr>
          <w:lang w:val="pt-BR"/>
        </w:rPr>
      </w:pPr>
    </w:p>
    <w:p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r w:rsidRPr="00897891">
        <w:rPr>
          <w:rFonts w:cs="Arial"/>
          <w:szCs w:val="24"/>
        </w:rPr>
        <w:t>Regras de Negócio Específicas</w:t>
      </w:r>
      <w:bookmarkEnd w:id="17"/>
    </w:p>
    <w:p w:rsidR="000E4A07" w:rsidRPr="00897891" w:rsidRDefault="00A366EA">
      <w:pPr>
        <w:pStyle w:val="Corpodetexto"/>
        <w:rPr>
          <w:rFonts w:ascii="Arial" w:hAnsi="Arial" w:cs="Arial"/>
          <w:lang w:val="pt-BR"/>
        </w:rPr>
      </w:pPr>
      <w:bookmarkStart w:id="19" w:name="_RN01_–_Geração"/>
      <w:bookmarkEnd w:id="19"/>
      <w:r>
        <w:rPr>
          <w:rFonts w:ascii="Arial" w:hAnsi="Arial" w:cs="Arial"/>
          <w:lang w:val="pt-BR"/>
        </w:rPr>
        <w:t>Não se aplica</w:t>
      </w:r>
      <w:r w:rsidR="00D56CF8">
        <w:rPr>
          <w:rFonts w:ascii="Arial" w:hAnsi="Arial" w:cs="Arial"/>
          <w:lang w:val="pt-BR"/>
        </w:rPr>
        <w:t>.</w:t>
      </w:r>
    </w:p>
    <w:sectPr w:rsidR="000E4A07" w:rsidRPr="00897891" w:rsidSect="005E55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0E4" w:rsidRDefault="00EA20E4">
      <w:r>
        <w:separator/>
      </w:r>
    </w:p>
  </w:endnote>
  <w:endnote w:type="continuationSeparator" w:id="0">
    <w:p w:rsidR="00EA20E4" w:rsidRDefault="00EA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7A5FDD" w:rsidRPr="00222EFF" w:rsidRDefault="009E4122" w:rsidP="00A91623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91623">
            <w:rPr>
              <w:lang w:val="pt-BR"/>
            </w:rPr>
            <w:t>Ellen Conceito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2A4908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8E1675">
            <w:rPr>
              <w:rStyle w:val="Nmerodepgina"/>
              <w:noProof/>
              <w:lang w:val="pt-BR"/>
            </w:rPr>
            <w:t>4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0E4" w:rsidRDefault="00EA20E4">
      <w:r>
        <w:separator/>
      </w:r>
    </w:p>
  </w:footnote>
  <w:footnote w:type="continuationSeparator" w:id="0">
    <w:p w:rsidR="00EA20E4" w:rsidRDefault="00EA2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675F40" w:rsidP="009E258D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9E258D">
            <w:rPr>
              <w:lang w:val="pt-BR"/>
            </w:rPr>
            <w:t>Sistema Ellen Conceito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2243A6">
          <w:pPr>
            <w:tabs>
              <w:tab w:val="left" w:pos="1135"/>
            </w:tabs>
            <w:ind w:right="68"/>
            <w:rPr>
              <w:lang w:val="pt-BR"/>
            </w:rPr>
          </w:pPr>
          <w:r>
            <w:rPr>
              <w:lang w:val="pt-BR"/>
            </w:rPr>
            <w:t xml:space="preserve">  Versão:           </w:t>
          </w:r>
          <w:r w:rsidR="002243A6">
            <w:t>1</w:t>
          </w:r>
          <w:r w:rsidR="00E07680">
            <w:t>.0</w:t>
          </w: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5737C9" w:rsidRPr="003F1142" w:rsidRDefault="003F00AA" w:rsidP="005737C9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E07680">
            <w:rPr>
              <w:lang w:val="pt-BR"/>
            </w:rPr>
            <w:t>UC</w:t>
          </w:r>
          <w:r w:rsidR="005737C9">
            <w:rPr>
              <w:lang w:val="pt-BR"/>
            </w:rPr>
            <w:t>02</w:t>
          </w:r>
          <w:r w:rsidR="009E258D">
            <w:rPr>
              <w:lang w:val="pt-BR"/>
            </w:rPr>
            <w:t xml:space="preserve"> </w:t>
          </w:r>
          <w:r w:rsidR="005737C9">
            <w:rPr>
              <w:lang w:val="pt-BR"/>
            </w:rPr>
            <w:t>Cadastrar Cliente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5737C9">
          <w:r>
            <w:rPr>
              <w:lang w:val="pt-BR"/>
            </w:rPr>
            <w:t xml:space="preserve">  Data:</w:t>
          </w:r>
          <w:r>
            <w:t xml:space="preserve"> </w:t>
          </w:r>
          <w:r w:rsidR="005737C9">
            <w:t>0</w:t>
          </w:r>
          <w:r w:rsidR="00D83069">
            <w:t>4</w:t>
          </w:r>
          <w:r w:rsidR="002243A6">
            <w:t>/</w:t>
          </w:r>
          <w:r w:rsidR="00D83069">
            <w:t>11</w:t>
          </w:r>
          <w:r w:rsidR="00626308">
            <w:t>/201</w:t>
          </w:r>
          <w:r w:rsidR="00046C7D">
            <w:t>6</w:t>
          </w:r>
        </w:p>
      </w:tc>
    </w:tr>
  </w:tbl>
  <w:p w:rsidR="000101E4" w:rsidRDefault="000101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069" w:rsidRDefault="00D830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4CCC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313"/>
        </w:tabs>
        <w:ind w:left="595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48"/>
    <w:rsid w:val="00006C3D"/>
    <w:rsid w:val="000101E4"/>
    <w:rsid w:val="000121A8"/>
    <w:rsid w:val="000235E6"/>
    <w:rsid w:val="00032B76"/>
    <w:rsid w:val="00033D5F"/>
    <w:rsid w:val="00046C7D"/>
    <w:rsid w:val="00057B06"/>
    <w:rsid w:val="0006449E"/>
    <w:rsid w:val="000749AB"/>
    <w:rsid w:val="000A1DCC"/>
    <w:rsid w:val="000B12E4"/>
    <w:rsid w:val="000C765D"/>
    <w:rsid w:val="000E4A07"/>
    <w:rsid w:val="000F4B60"/>
    <w:rsid w:val="0010408B"/>
    <w:rsid w:val="00110D52"/>
    <w:rsid w:val="00125482"/>
    <w:rsid w:val="00130565"/>
    <w:rsid w:val="00133E38"/>
    <w:rsid w:val="00136FE6"/>
    <w:rsid w:val="001462B9"/>
    <w:rsid w:val="001465F4"/>
    <w:rsid w:val="0014785A"/>
    <w:rsid w:val="0016179E"/>
    <w:rsid w:val="00162F2A"/>
    <w:rsid w:val="001659CA"/>
    <w:rsid w:val="00171C75"/>
    <w:rsid w:val="00173570"/>
    <w:rsid w:val="0017446F"/>
    <w:rsid w:val="001856E3"/>
    <w:rsid w:val="00187454"/>
    <w:rsid w:val="001A6A9E"/>
    <w:rsid w:val="001C03AC"/>
    <w:rsid w:val="001C091C"/>
    <w:rsid w:val="001C47C7"/>
    <w:rsid w:val="001C52E0"/>
    <w:rsid w:val="001C716E"/>
    <w:rsid w:val="001D2A23"/>
    <w:rsid w:val="001E0CA9"/>
    <w:rsid w:val="001F0C1F"/>
    <w:rsid w:val="001F1B9B"/>
    <w:rsid w:val="001F207D"/>
    <w:rsid w:val="001F25A9"/>
    <w:rsid w:val="00203BE8"/>
    <w:rsid w:val="00207C10"/>
    <w:rsid w:val="00222D72"/>
    <w:rsid w:val="00222EFF"/>
    <w:rsid w:val="002243A6"/>
    <w:rsid w:val="00235A13"/>
    <w:rsid w:val="002401A0"/>
    <w:rsid w:val="00241000"/>
    <w:rsid w:val="00254AAD"/>
    <w:rsid w:val="00254D1F"/>
    <w:rsid w:val="00260C4F"/>
    <w:rsid w:val="00264D83"/>
    <w:rsid w:val="002718FB"/>
    <w:rsid w:val="002750FA"/>
    <w:rsid w:val="00277CC1"/>
    <w:rsid w:val="00281E21"/>
    <w:rsid w:val="002A4908"/>
    <w:rsid w:val="002B1479"/>
    <w:rsid w:val="002B5269"/>
    <w:rsid w:val="002C0E32"/>
    <w:rsid w:val="002C2DAB"/>
    <w:rsid w:val="002C5E45"/>
    <w:rsid w:val="002C5F2A"/>
    <w:rsid w:val="002C72A4"/>
    <w:rsid w:val="002D28DD"/>
    <w:rsid w:val="002F1065"/>
    <w:rsid w:val="00304A11"/>
    <w:rsid w:val="00304E7E"/>
    <w:rsid w:val="00305ED3"/>
    <w:rsid w:val="003239ED"/>
    <w:rsid w:val="0033201E"/>
    <w:rsid w:val="00356451"/>
    <w:rsid w:val="00360B04"/>
    <w:rsid w:val="0037638F"/>
    <w:rsid w:val="00394940"/>
    <w:rsid w:val="003D1480"/>
    <w:rsid w:val="003D70DC"/>
    <w:rsid w:val="003F004C"/>
    <w:rsid w:val="003F00AA"/>
    <w:rsid w:val="003F1142"/>
    <w:rsid w:val="0042034E"/>
    <w:rsid w:val="004431F7"/>
    <w:rsid w:val="0044356A"/>
    <w:rsid w:val="00461D62"/>
    <w:rsid w:val="00472140"/>
    <w:rsid w:val="00473CA6"/>
    <w:rsid w:val="004A07C8"/>
    <w:rsid w:val="004A1352"/>
    <w:rsid w:val="004B3360"/>
    <w:rsid w:val="004B6488"/>
    <w:rsid w:val="004C382C"/>
    <w:rsid w:val="004C72FA"/>
    <w:rsid w:val="004D0EFE"/>
    <w:rsid w:val="004D17C4"/>
    <w:rsid w:val="004D1E5A"/>
    <w:rsid w:val="004D7B3A"/>
    <w:rsid w:val="004E4635"/>
    <w:rsid w:val="005135C9"/>
    <w:rsid w:val="005138BF"/>
    <w:rsid w:val="00541CE2"/>
    <w:rsid w:val="005534E0"/>
    <w:rsid w:val="0057228E"/>
    <w:rsid w:val="005737C9"/>
    <w:rsid w:val="00583619"/>
    <w:rsid w:val="00592C2E"/>
    <w:rsid w:val="00596D4D"/>
    <w:rsid w:val="005A0264"/>
    <w:rsid w:val="005A1BB6"/>
    <w:rsid w:val="005A4A60"/>
    <w:rsid w:val="005C3244"/>
    <w:rsid w:val="005C439B"/>
    <w:rsid w:val="005D00E3"/>
    <w:rsid w:val="005D12B3"/>
    <w:rsid w:val="005E5525"/>
    <w:rsid w:val="005F101F"/>
    <w:rsid w:val="005F43ED"/>
    <w:rsid w:val="00600F7F"/>
    <w:rsid w:val="006045B0"/>
    <w:rsid w:val="00617B11"/>
    <w:rsid w:val="00626308"/>
    <w:rsid w:val="00657F17"/>
    <w:rsid w:val="00662BD2"/>
    <w:rsid w:val="00665E2F"/>
    <w:rsid w:val="00675F40"/>
    <w:rsid w:val="006906AA"/>
    <w:rsid w:val="00691604"/>
    <w:rsid w:val="006B2235"/>
    <w:rsid w:val="006B7C6F"/>
    <w:rsid w:val="006C2144"/>
    <w:rsid w:val="006C3D2C"/>
    <w:rsid w:val="006D12FD"/>
    <w:rsid w:val="006D3790"/>
    <w:rsid w:val="006D447E"/>
    <w:rsid w:val="006D4490"/>
    <w:rsid w:val="006D4B67"/>
    <w:rsid w:val="0070423A"/>
    <w:rsid w:val="00721921"/>
    <w:rsid w:val="007233DA"/>
    <w:rsid w:val="00724F72"/>
    <w:rsid w:val="007255F1"/>
    <w:rsid w:val="00734CB9"/>
    <w:rsid w:val="00741961"/>
    <w:rsid w:val="00752B3D"/>
    <w:rsid w:val="00761BAE"/>
    <w:rsid w:val="007632C2"/>
    <w:rsid w:val="00765FC1"/>
    <w:rsid w:val="00774820"/>
    <w:rsid w:val="00793341"/>
    <w:rsid w:val="007A5FDD"/>
    <w:rsid w:val="007B390B"/>
    <w:rsid w:val="007C7204"/>
    <w:rsid w:val="007E0203"/>
    <w:rsid w:val="007E0311"/>
    <w:rsid w:val="007E449A"/>
    <w:rsid w:val="007F27B5"/>
    <w:rsid w:val="00806D77"/>
    <w:rsid w:val="00815849"/>
    <w:rsid w:val="00821FF5"/>
    <w:rsid w:val="00836FAC"/>
    <w:rsid w:val="00844812"/>
    <w:rsid w:val="00860465"/>
    <w:rsid w:val="00865201"/>
    <w:rsid w:val="008726D7"/>
    <w:rsid w:val="00884295"/>
    <w:rsid w:val="008857E3"/>
    <w:rsid w:val="00894F85"/>
    <w:rsid w:val="00897891"/>
    <w:rsid w:val="008A172C"/>
    <w:rsid w:val="008B01CB"/>
    <w:rsid w:val="008D0DFA"/>
    <w:rsid w:val="008E1675"/>
    <w:rsid w:val="008F27A4"/>
    <w:rsid w:val="008F3705"/>
    <w:rsid w:val="00900132"/>
    <w:rsid w:val="00903B36"/>
    <w:rsid w:val="0092514E"/>
    <w:rsid w:val="00925727"/>
    <w:rsid w:val="00927898"/>
    <w:rsid w:val="00931E59"/>
    <w:rsid w:val="00944ECA"/>
    <w:rsid w:val="00967929"/>
    <w:rsid w:val="009735C5"/>
    <w:rsid w:val="00982482"/>
    <w:rsid w:val="00982E24"/>
    <w:rsid w:val="00993E50"/>
    <w:rsid w:val="009A7AAB"/>
    <w:rsid w:val="009B784A"/>
    <w:rsid w:val="009C18E0"/>
    <w:rsid w:val="009E258D"/>
    <w:rsid w:val="009E4122"/>
    <w:rsid w:val="009F4ABE"/>
    <w:rsid w:val="00A11DE6"/>
    <w:rsid w:val="00A16B6C"/>
    <w:rsid w:val="00A366EA"/>
    <w:rsid w:val="00A548DC"/>
    <w:rsid w:val="00A61DC5"/>
    <w:rsid w:val="00A91623"/>
    <w:rsid w:val="00A96635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37832"/>
    <w:rsid w:val="00B623F4"/>
    <w:rsid w:val="00B7039A"/>
    <w:rsid w:val="00B8107C"/>
    <w:rsid w:val="00B847AD"/>
    <w:rsid w:val="00B949C0"/>
    <w:rsid w:val="00BA4C36"/>
    <w:rsid w:val="00BB01DB"/>
    <w:rsid w:val="00BB1C58"/>
    <w:rsid w:val="00BB6126"/>
    <w:rsid w:val="00BC28E5"/>
    <w:rsid w:val="00BD34E9"/>
    <w:rsid w:val="00BD484F"/>
    <w:rsid w:val="00BF5D8A"/>
    <w:rsid w:val="00C0038D"/>
    <w:rsid w:val="00C10D89"/>
    <w:rsid w:val="00C1189D"/>
    <w:rsid w:val="00C156F3"/>
    <w:rsid w:val="00C16733"/>
    <w:rsid w:val="00C34D48"/>
    <w:rsid w:val="00C35268"/>
    <w:rsid w:val="00C36921"/>
    <w:rsid w:val="00C41BA9"/>
    <w:rsid w:val="00C425B7"/>
    <w:rsid w:val="00C455D6"/>
    <w:rsid w:val="00C511C2"/>
    <w:rsid w:val="00C60A20"/>
    <w:rsid w:val="00C63E2C"/>
    <w:rsid w:val="00C92302"/>
    <w:rsid w:val="00C93957"/>
    <w:rsid w:val="00C9487D"/>
    <w:rsid w:val="00CA24CB"/>
    <w:rsid w:val="00CA5235"/>
    <w:rsid w:val="00CA5AAF"/>
    <w:rsid w:val="00CA5D63"/>
    <w:rsid w:val="00CB4262"/>
    <w:rsid w:val="00CB5E7A"/>
    <w:rsid w:val="00CD0511"/>
    <w:rsid w:val="00CD3531"/>
    <w:rsid w:val="00CF18DF"/>
    <w:rsid w:val="00D06087"/>
    <w:rsid w:val="00D064E9"/>
    <w:rsid w:val="00D07765"/>
    <w:rsid w:val="00D2115C"/>
    <w:rsid w:val="00D24E17"/>
    <w:rsid w:val="00D42316"/>
    <w:rsid w:val="00D56CF8"/>
    <w:rsid w:val="00D70D9D"/>
    <w:rsid w:val="00D76E3A"/>
    <w:rsid w:val="00D7757E"/>
    <w:rsid w:val="00D82137"/>
    <w:rsid w:val="00D822B3"/>
    <w:rsid w:val="00D83069"/>
    <w:rsid w:val="00D8718F"/>
    <w:rsid w:val="00D92E82"/>
    <w:rsid w:val="00DB4971"/>
    <w:rsid w:val="00DC3E22"/>
    <w:rsid w:val="00DF10C6"/>
    <w:rsid w:val="00E07680"/>
    <w:rsid w:val="00E30AE5"/>
    <w:rsid w:val="00E36172"/>
    <w:rsid w:val="00E3697A"/>
    <w:rsid w:val="00E40B87"/>
    <w:rsid w:val="00E43B85"/>
    <w:rsid w:val="00E621B9"/>
    <w:rsid w:val="00E642E5"/>
    <w:rsid w:val="00E65B08"/>
    <w:rsid w:val="00E67B4C"/>
    <w:rsid w:val="00E73728"/>
    <w:rsid w:val="00E90550"/>
    <w:rsid w:val="00EA20E4"/>
    <w:rsid w:val="00EA3882"/>
    <w:rsid w:val="00EB5677"/>
    <w:rsid w:val="00EB6675"/>
    <w:rsid w:val="00EB7ED5"/>
    <w:rsid w:val="00ED62DD"/>
    <w:rsid w:val="00ED7248"/>
    <w:rsid w:val="00EF2327"/>
    <w:rsid w:val="00EF3647"/>
    <w:rsid w:val="00F01B91"/>
    <w:rsid w:val="00F01CFC"/>
    <w:rsid w:val="00F130CD"/>
    <w:rsid w:val="00F23297"/>
    <w:rsid w:val="00F32635"/>
    <w:rsid w:val="00F35D32"/>
    <w:rsid w:val="00F37EB1"/>
    <w:rsid w:val="00F43F35"/>
    <w:rsid w:val="00F46354"/>
    <w:rsid w:val="00F55EEA"/>
    <w:rsid w:val="00F66729"/>
    <w:rsid w:val="00F9479E"/>
    <w:rsid w:val="00FA0745"/>
    <w:rsid w:val="00FB0DA3"/>
    <w:rsid w:val="00FB51D4"/>
    <w:rsid w:val="00FB7D0E"/>
    <w:rsid w:val="00FC654D"/>
    <w:rsid w:val="00FC6DD0"/>
    <w:rsid w:val="00FF2CB5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FFE16-8B5C-4713-BCA2-AA9BD6BB6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344</TotalTime>
  <Pages>4</Pages>
  <Words>520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Matheus</dc:creator>
  <cp:lastModifiedBy>Marcos-Paulo</cp:lastModifiedBy>
  <cp:revision>104</cp:revision>
  <cp:lastPrinted>2006-04-06T17:03:00Z</cp:lastPrinted>
  <dcterms:created xsi:type="dcterms:W3CDTF">2016-09-22T21:11:00Z</dcterms:created>
  <dcterms:modified xsi:type="dcterms:W3CDTF">2016-11-08T00:56:00Z</dcterms:modified>
</cp:coreProperties>
</file>